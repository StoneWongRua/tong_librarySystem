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基本实现的功能：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Library：图书管理系统登录主页面，可以进行管理员登录以及学生登录；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AdminLogin ||  ReaderLogin：用户登录页面，如果用户不存在，实现注册。实现了密码校对验证。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AdminSuccess：对图书的增删查改，实现了模糊查询，输入%查询的时候，并没有写报错信息，显示所有书籍的信息。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ReaderSuccess：可以借阅以及归还书籍。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还没有完善的部分：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注册的窗口逻辑还没有写好，思路是向admin || reader 表中insert新的数据；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用户名密码只是校验了是否与数据库的相一致，并没有验证是否为字符串并提示；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管理员可以查看借阅表，但是还没有来得及把viewissuedbook 写到bookdao中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外键约束只是做了级联。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摸鱼划水的版块：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界面一开始是自己写的，但是因为有太多界面要写。。所以就用了WindowsBuider插件emm，但是！有曾经学以致用过！笔记有相关记录的emm...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C0B518"/>
    <w:multiLevelType w:val="singleLevel"/>
    <w:tmpl w:val="C8C0B51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8E77F47"/>
    <w:multiLevelType w:val="singleLevel"/>
    <w:tmpl w:val="78E77F4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3078C"/>
    <w:rsid w:val="13A3078C"/>
    <w:rsid w:val="1D7F0A2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845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2018-04-15T13:50:00Z</dcterms:created>
  <dc:creator>Ephemeral</dc:creator>
  <cp:lastModifiedBy>Ephemeral</cp:lastModifiedBy>
  <dcterms:modified xsi:type="dcterms:W3CDTF">2018-04-15T14:43:42Z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